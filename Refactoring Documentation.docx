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045DA5" w:rsidRPr="00045DA5">
              <w:t>Minesweeper – 5</w:t>
            </w:r>
            <w:r w:rsidR="0091517D">
              <w:t>”</w:t>
            </w:r>
          </w:p>
          <w:p w:rsidR="00396C13" w:rsidRDefault="00045DA5" w:rsidP="00396C13">
            <w:pPr>
              <w:pStyle w:val="Heading2"/>
              <w:jc w:val="right"/>
            </w:pPr>
            <w:r>
              <w:t xml:space="preserve">Team </w:t>
            </w:r>
            <w:r w:rsidR="00396C13">
              <w:t>"Minesweeper-3"</w:t>
            </w:r>
          </w:p>
          <w:p w:rsidR="00FC7C1D" w:rsidRDefault="00FC7C1D" w:rsidP="005613E8">
            <w:pPr>
              <w:spacing w:after="0"/>
              <w:jc w:val="right"/>
            </w:pPr>
          </w:p>
          <w:p w:rsidR="00F05BDA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Providing a new Solution folder.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project into three main subprojects.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2.1 Class Library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2.2 Console Client Application</w:t>
            </w:r>
          </w:p>
          <w:p w:rsidR="00396C13" w:rsidRDefault="00396C13" w:rsidP="00396C13">
            <w:pPr>
              <w:pStyle w:val="ListParagraph"/>
              <w:spacing w:before="0" w:after="200" w:line="276" w:lineRule="auto"/>
              <w:ind w:left="1080"/>
              <w:rPr>
                <w:noProof/>
              </w:rPr>
            </w:pPr>
            <w:r>
              <w:rPr>
                <w:noProof/>
              </w:rPr>
              <w:t>2.3 Unit Test Application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Dividing the game classes into separate files, stored into the Class Library Application project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Separating the static methods into new static class</w:t>
            </w:r>
          </w:p>
          <w:p w:rsidR="004122AA" w:rsidRDefault="004122A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>Refactoring MinesInitializer class main methods - &gt; PlayGame method (removing goto command)</w:t>
            </w:r>
          </w:p>
          <w:p w:rsidR="00396C13" w:rsidRDefault="00396C1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noProof/>
              </w:rPr>
            </w:pPr>
            <w:r>
              <w:rPr>
                <w:noProof/>
              </w:rPr>
              <w:t xml:space="preserve">Providing refactoring and code comments </w:t>
            </w:r>
          </w:p>
          <w:p w:rsidR="00FE583C" w:rsidRPr="004F35A5" w:rsidRDefault="00FE583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FE583C">
              <w:rPr>
                <w:rFonts w:asciiTheme="minorHAnsi" w:hAnsiTheme="minorHAnsi" w:cs="Consolas"/>
                <w:highlight w:val="white"/>
              </w:rPr>
              <w:t>MinesInitializer</w:t>
            </w:r>
            <w:r w:rsidRPr="00FE583C">
              <w:rPr>
                <w:rFonts w:asciiTheme="minorHAnsi" w:hAnsiTheme="minorHAnsi" w:cs="Consolas"/>
              </w:rPr>
              <w:t xml:space="preserve"> class refactored according to Singleton design pattern.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onlyInstance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field contains the only instance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MinesInitializer()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disables external instantiation of the class</w:t>
            </w:r>
          </w:p>
          <w:p w:rsidR="004F35A5" w:rsidRPr="004F35A5" w:rsidRDefault="004F35A5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Instance()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creates the only instance with lazy loading and returns it to the clients</w:t>
            </w:r>
          </w:p>
          <w:p w:rsidR="004F35A5" w:rsidRDefault="00E37814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>Basic interface</w:t>
            </w:r>
            <w:r w:rsidR="00DC2F8B">
              <w:rPr>
                <w:rFonts w:asciiTheme="minorHAnsi" w:hAnsiTheme="minorHAnsi"/>
                <w:noProof/>
              </w:rPr>
              <w:t>s</w:t>
            </w:r>
            <w:r>
              <w:rPr>
                <w:rFonts w:asciiTheme="minorHAnsi" w:hAnsiTheme="minorHAnsi"/>
                <w:noProof/>
              </w:rPr>
              <w:t xml:space="preserve"> created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score board implementations</w:t>
            </w:r>
          </w:p>
          <w:p w:rsidR="00E37814" w:rsidRPr="00E10247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random mines generator implementations</w:t>
            </w:r>
          </w:p>
          <w:p w:rsidR="00E10247" w:rsidRPr="00E37814" w:rsidRDefault="00E10247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(…) generates the mines using random deployment algorithm</w:t>
            </w:r>
          </w:p>
          <w:p w:rsidR="00E37814" w:rsidRPr="00E37814" w:rsidRDefault="00E3781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for the UI related operations</w:t>
            </w:r>
          </w:p>
          <w:p w:rsidR="00E37814" w:rsidRPr="00497C44" w:rsidRDefault="00497C44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 xml:space="preserve">IMinesweeperFactory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 the game factory; through this interface implementations of the ones above must be obtained</w:t>
            </w:r>
          </w:p>
          <w:p w:rsidR="00497C44" w:rsidRPr="008850E0" w:rsidRDefault="008850E0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</w:t>
            </w:r>
            <w:r w:rsidR="00A228D8">
              <w:rPr>
                <w:rFonts w:ascii="Consolas" w:hAnsi="Consolas" w:cs="Consolas"/>
                <w:color w:val="2B91AF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ts the “Abstract factory” design pattern</w:t>
            </w:r>
          </w:p>
          <w:p w:rsidR="008850E0" w:rsidRPr="00A72AAF" w:rsidRDefault="00A72AA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is the generator of mines used by the game</w:t>
            </w:r>
          </w:p>
          <w:p w:rsidR="00A72AAF" w:rsidRPr="00250F23" w:rsidRDefault="00250F23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moved to dedicated folder</w:t>
            </w:r>
          </w:p>
          <w:p w:rsidR="00250F23" w:rsidRPr="00B123CA" w:rsidRDefault="00B123C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interface 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defined: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ShowWelcome(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start message and instructions.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ShowGameEnd(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displays the game end message.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[,] minesField,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revealMines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renders the mines field to  the UI</w:t>
            </w:r>
          </w:p>
          <w:p w:rsidR="00B123CA" w:rsidRPr="00B123CA" w:rsidRDefault="00B123CA" w:rsidP="00B23A0B">
            <w:pPr>
              <w:pStyle w:val="ListParagraph"/>
              <w:numPr>
                <w:ilvl w:val="1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message) displays message to the user.</w:t>
            </w:r>
          </w:p>
          <w:p w:rsidR="00B123CA" w:rsidRPr="009E4786" w:rsidRDefault="009E4786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renders the game output to text console.</w:t>
            </w:r>
          </w:p>
          <w:p w:rsidR="009E4786" w:rsidRPr="001745EF" w:rsidRDefault="001745EF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moved: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-&gt;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1745EF" w:rsidRPr="00F306C9" w:rsidRDefault="00F306C9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lastRenderedPageBreak/>
              <w:t xml:space="preserve">public static void </w:t>
            </w:r>
            <w:r w:rsidR="005407A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Display(string[,] minesMatrix, bool boomed)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commented out as unnecessary</w:t>
            </w:r>
          </w:p>
          <w:p w:rsidR="00F306C9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151C1C" w:rsidRDefault="00151C1C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PrintInitialMessage()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</w:t>
            </w:r>
          </w:p>
          <w:p w:rsidR="00151C1C" w:rsidRPr="00B23A0B" w:rsidRDefault="005516FA" w:rsidP="00B23A0B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Interface 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 w:rsidR="00581EC9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</w:t>
            </w:r>
            <w:r w:rsidR="00B23A0B">
              <w:rPr>
                <w:rFonts w:ascii="Segoe UI" w:hAnsi="Segoe UI" w:cs="Segoe UI"/>
                <w:color w:val="333333"/>
                <w:sz w:val="18"/>
                <w:szCs w:val="18"/>
              </w:rPr>
              <w:t>introduced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. It is the generic interface</w:t>
            </w:r>
            <w:r w:rsidR="00581EC9"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for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</w:t>
            </w:r>
            <w:r w:rsidR="00581EC9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retrieval of user input.</w:t>
            </w:r>
          </w:p>
          <w:p w:rsidR="00B23A0B" w:rsidRPr="00581EC9" w:rsidRDefault="00B23A0B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81E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returns user input as string.</w:t>
            </w:r>
          </w:p>
          <w:p w:rsidR="00581EC9" w:rsidRPr="00B23A0B" w:rsidRDefault="00581EC9" w:rsidP="00B23A0B">
            <w:pPr>
              <w:pStyle w:val="ListParagraph"/>
              <w:numPr>
                <w:ilvl w:val="1"/>
                <w:numId w:val="24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GetUserName() returns the user’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 name.</w:t>
            </w:r>
          </w:p>
          <w:p w:rsidR="00B23A0B" w:rsidRPr="00421FDE" w:rsidRDefault="00421FDE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retrieves the user input from text console.</w:t>
            </w:r>
          </w:p>
          <w:p w:rsidR="00421FDE" w:rsidRPr="00F62454" w:rsidRDefault="00F62454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refactored to use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</w:p>
          <w:p w:rsidR="00F62454" w:rsidRPr="003461AB" w:rsidRDefault="003461AB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StartGame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: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>method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no longer needed.</w:t>
            </w:r>
            <w:r w:rsidR="00F1209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Initialization of class fields moved to 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 w:rsidR="00F1209B"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 w:rsidR="00F1209B"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3461AB" w:rsidRPr="005B1B2A" w:rsidRDefault="00EE16CF" w:rsidP="005516FA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FillWithRandomMines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() commented out: method no longe</w:t>
            </w:r>
            <w:r w:rsidR="005B1B2A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r needed. Its functionality taken over by 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 w:rsidR="005B1B2A"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implementations.</w:t>
            </w:r>
          </w:p>
          <w:p w:rsidR="00D006D9" w:rsidRPr="00D006D9" w:rsidRDefault="00D006D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InitializerExtensions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IsMoveEntered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line,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row,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column)</w:t>
            </w:r>
          </w:p>
          <w:p w:rsidR="00D006D9" w:rsidRPr="00CA0F89" w:rsidRDefault="00CA0F89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accordingly.</w:t>
            </w:r>
          </w:p>
          <w:p w:rsidR="00CA0F89" w:rsidRPr="00F415D3" w:rsidRDefault="00F415D3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EnterRowColInput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refactored to use IDrawer entirely.</w:t>
            </w:r>
          </w:p>
          <w:p w:rsidR="00F415D3" w:rsidRPr="00A356EE" w:rsidRDefault="00A356EE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GetCommandProvider()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</w:p>
          <w:p w:rsidR="00A356EE" w:rsidRPr="00A57AA8" w:rsidRDefault="00A57AA8" w:rsidP="00D006D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MinesweeperFactory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IMinesweeperFactory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 xml:space="preserve"> introduced. It is the factory of the game.</w:t>
            </w:r>
          </w:p>
          <w:p w:rsidR="00CB478F" w:rsidRPr="00CB478F" w:rsidRDefault="00CB478F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refactored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PlayMines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drawer,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IUserInput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userInput,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scoreBoard,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CB478F" w:rsidRPr="00D33B2E" w:rsidRDefault="00D33B2E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Random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random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MinesInitializer</w:t>
            </w:r>
          </w:p>
          <w:p w:rsidR="00D33B2E" w:rsidRDefault="00064ED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Theme="minorHAnsi" w:hAnsiTheme="minorHAnsi"/>
                <w:noProof/>
              </w:rPr>
              <w:t xml:space="preserve">Main() updated to use object factory </w:t>
            </w:r>
            <w:r w:rsidR="00904775">
              <w:rPr>
                <w:rFonts w:asciiTheme="minorHAnsi" w:hAnsiTheme="minorHAnsi"/>
                <w:noProof/>
              </w:rPr>
              <w:t>to create</w:t>
            </w:r>
            <w:r>
              <w:rPr>
                <w:rFonts w:asciiTheme="minorHAnsi" w:hAnsiTheme="minorHAnsi"/>
                <w:noProof/>
              </w:rPr>
              <w:t xml:space="preserve"> all necessary instances.</w:t>
            </w:r>
          </w:p>
          <w:p w:rsidR="00064ED9" w:rsidRPr="009A3B89" w:rsidRDefault="009A3B89" w:rsidP="00396C13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Random randomMines;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deleted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A3B89" w:rsidRPr="009A3B89" w:rsidRDefault="009A3B89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updated to</w:t>
            </w:r>
            <w:r w:rsidR="004C416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random field instead</w:t>
            </w:r>
          </w:p>
          <w:p w:rsidR="009A3B89" w:rsidRPr="00FC687E" w:rsidRDefault="00FC687E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minesGenerator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removed from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StartPlayCycle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FC687E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drawer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F22798" w:rsidRDefault="00F227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.userInput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ConsoleInput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 removed</w:t>
            </w:r>
          </w:p>
          <w:p w:rsidR="00F22798" w:rsidRPr="00D21D98" w:rsidRDefault="00D21D98" w:rsidP="009A3B8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PrintScoreBoard(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KeyValuePair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&gt;&gt;&gt; highScores)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introduced to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IDrawer</w:t>
            </w:r>
          </w:p>
          <w:p w:rsidR="00D21D98" w:rsidRPr="00AE7036" w:rsidRDefault="00AE7036" w:rsidP="00AE7036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ConsoleDrawer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PrintScoreBoard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 implemented</w:t>
            </w:r>
          </w:p>
          <w:p w:rsidR="00AE7036" w:rsidRDefault="006759C9" w:rsidP="006759C9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6759C9">
              <w:rPr>
                <w:rFonts w:asciiTheme="minorHAnsi" w:hAnsiTheme="minorHAnsi"/>
                <w:noProof/>
              </w:rPr>
              <w:t>ScoreBoard.cs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6759C9" w:rsidRDefault="005E1E7D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 w:rsidRPr="005E1E7D">
              <w:rPr>
                <w:rFonts w:asciiTheme="minorHAnsi" w:hAnsiTheme="minorHAnsi"/>
                <w:noProof/>
              </w:rPr>
              <w:t>MinesGenerator.cs</w:t>
            </w:r>
            <w:r>
              <w:rPr>
                <w:rFonts w:asciiTheme="minorHAnsi" w:hAnsiTheme="minorHAnsi"/>
                <w:noProof/>
              </w:rPr>
              <w:t xml:space="preserve"> moved to </w:t>
            </w:r>
            <w:r w:rsidRPr="006759C9">
              <w:rPr>
                <w:rFonts w:asciiTheme="minorHAnsi" w:hAnsiTheme="minorHAnsi"/>
                <w:noProof/>
              </w:rPr>
              <w:t>MinesweeperGame.Demo</w:t>
            </w:r>
          </w:p>
          <w:p w:rsidR="005E1E7D" w:rsidRPr="00CF203B" w:rsidRDefault="00CF203B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ScoreBoard.PrintScoreBoard() removed</w:t>
            </w:r>
            <w:r>
              <w:rPr>
                <w:rFonts w:ascii="Segoe UI" w:hAnsi="Segoe UI" w:cs="Segoe UI"/>
                <w:color w:val="333333"/>
                <w:sz w:val="18"/>
                <w:szCs w:val="18"/>
              </w:rPr>
              <w:t xml:space="preserve"> method no longer needed</w:t>
            </w:r>
          </w:p>
          <w:p w:rsidR="00CF203B" w:rsidRPr="00CB478F" w:rsidRDefault="00CF203B" w:rsidP="005E1E7D">
            <w:pPr>
              <w:pStyle w:val="ListParagraph"/>
              <w:numPr>
                <w:ilvl w:val="0"/>
                <w:numId w:val="19"/>
              </w:numPr>
              <w:spacing w:before="0" w:after="200" w:line="276" w:lineRule="auto"/>
              <w:rPr>
                <w:rFonts w:asciiTheme="minorHAnsi" w:hAnsiTheme="minorHAnsi"/>
                <w:noProof/>
              </w:rPr>
            </w:pPr>
            <w:bookmarkStart w:id="0" w:name="_GoBack"/>
            <w:bookmarkEnd w:id="0"/>
          </w:p>
        </w:tc>
      </w:tr>
      <w:tr w:rsidR="00FE583C" w:rsidTr="00F67043">
        <w:trPr>
          <w:trHeight w:val="12194"/>
        </w:trPr>
        <w:tc>
          <w:tcPr>
            <w:tcW w:w="10087" w:type="dxa"/>
          </w:tcPr>
          <w:p w:rsidR="00FE583C" w:rsidRDefault="00FE583C" w:rsidP="00661844">
            <w:pPr>
              <w:pStyle w:val="Heading1"/>
              <w:jc w:val="center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7"/>
      <w:footerReference w:type="default" r:id="rId8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D11" w:rsidRDefault="009B7D11">
      <w:r>
        <w:separator/>
      </w:r>
    </w:p>
  </w:endnote>
  <w:endnote w:type="continuationSeparator" w:id="0">
    <w:p w:rsidR="009B7D11" w:rsidRDefault="009B7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Tahoma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CF203B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r w:rsidR="009B7D11">
            <w:fldChar w:fldCharType="begin"/>
          </w:r>
          <w:r w:rsidR="009B7D11">
            <w:instrText xml:space="preserve"> NUMPAGES </w:instrText>
          </w:r>
          <w:r w:rsidR="009B7D11">
            <w:fldChar w:fldCharType="separate"/>
          </w:r>
          <w:r w:rsidR="00CF203B">
            <w:rPr>
              <w:noProof/>
            </w:rPr>
            <w:t>3</w:t>
          </w:r>
          <w:r w:rsidR="009B7D11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D11" w:rsidRDefault="009B7D11">
      <w:r>
        <w:separator/>
      </w:r>
    </w:p>
  </w:footnote>
  <w:footnote w:type="continuationSeparator" w:id="0">
    <w:p w:rsidR="009B7D11" w:rsidRDefault="009B7D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</w:rPr>
            <w:drawing>
              <wp:inline distT="0" distB="0" distL="0" distR="0" wp14:anchorId="2E9DDF4B" wp14:editId="798C125D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87609"/>
    <w:multiLevelType w:val="hybridMultilevel"/>
    <w:tmpl w:val="1A98AA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5D1AFF"/>
    <w:multiLevelType w:val="hybridMultilevel"/>
    <w:tmpl w:val="539CFDBE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95296F"/>
    <w:multiLevelType w:val="hybridMultilevel"/>
    <w:tmpl w:val="981C0EC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378E78A0"/>
    <w:multiLevelType w:val="hybridMultilevel"/>
    <w:tmpl w:val="D00A842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684E8F"/>
    <w:multiLevelType w:val="hybridMultilevel"/>
    <w:tmpl w:val="528EA8D8"/>
    <w:lvl w:ilvl="0" w:tplc="6FD0F39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7E583A"/>
    <w:multiLevelType w:val="hybridMultilevel"/>
    <w:tmpl w:val="3A8A50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4235BE"/>
    <w:multiLevelType w:val="hybridMultilevel"/>
    <w:tmpl w:val="69DEF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696CEB"/>
    <w:multiLevelType w:val="hybridMultilevel"/>
    <w:tmpl w:val="A88EE100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B53F36"/>
    <w:multiLevelType w:val="hybridMultilevel"/>
    <w:tmpl w:val="86A87CE6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FF1230"/>
    <w:multiLevelType w:val="hybridMultilevel"/>
    <w:tmpl w:val="D7128348"/>
    <w:lvl w:ilvl="0" w:tplc="3F168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9"/>
  </w:num>
  <w:num w:numId="3">
    <w:abstractNumId w:val="18"/>
  </w:num>
  <w:num w:numId="4">
    <w:abstractNumId w:val="12"/>
  </w:num>
  <w:num w:numId="5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  <w:num w:numId="12">
    <w:abstractNumId w:val="11"/>
  </w:num>
  <w:num w:numId="13">
    <w:abstractNumId w:val="20"/>
  </w:num>
  <w:num w:numId="14">
    <w:abstractNumId w:val="0"/>
  </w:num>
  <w:num w:numId="15">
    <w:abstractNumId w:val="13"/>
  </w:num>
  <w:num w:numId="16">
    <w:abstractNumId w:val="16"/>
  </w:num>
  <w:num w:numId="17">
    <w:abstractNumId w:val="1"/>
  </w:num>
  <w:num w:numId="18">
    <w:abstractNumId w:val="15"/>
  </w:num>
  <w:num w:numId="19">
    <w:abstractNumId w:val="4"/>
  </w:num>
  <w:num w:numId="20">
    <w:abstractNumId w:val="7"/>
  </w:num>
  <w:num w:numId="21">
    <w:abstractNumId w:val="19"/>
  </w:num>
  <w:num w:numId="22">
    <w:abstractNumId w:val="21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7DD5"/>
    <w:rsid w:val="00015D0E"/>
    <w:rsid w:val="00027702"/>
    <w:rsid w:val="000347BD"/>
    <w:rsid w:val="00040680"/>
    <w:rsid w:val="00041FCA"/>
    <w:rsid w:val="00045DA5"/>
    <w:rsid w:val="00047D83"/>
    <w:rsid w:val="00056F5C"/>
    <w:rsid w:val="00063ABA"/>
    <w:rsid w:val="00064ED9"/>
    <w:rsid w:val="00067D21"/>
    <w:rsid w:val="00075246"/>
    <w:rsid w:val="00075FF1"/>
    <w:rsid w:val="00081121"/>
    <w:rsid w:val="00084F57"/>
    <w:rsid w:val="00094456"/>
    <w:rsid w:val="000A0D35"/>
    <w:rsid w:val="000B67A8"/>
    <w:rsid w:val="000D2140"/>
    <w:rsid w:val="000D4799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1C1C"/>
    <w:rsid w:val="00152A8C"/>
    <w:rsid w:val="00160264"/>
    <w:rsid w:val="00163D3F"/>
    <w:rsid w:val="00164873"/>
    <w:rsid w:val="001745EF"/>
    <w:rsid w:val="0017625F"/>
    <w:rsid w:val="00176281"/>
    <w:rsid w:val="00183451"/>
    <w:rsid w:val="00186443"/>
    <w:rsid w:val="00187CBE"/>
    <w:rsid w:val="00193A26"/>
    <w:rsid w:val="00193B6B"/>
    <w:rsid w:val="00193E4B"/>
    <w:rsid w:val="00196928"/>
    <w:rsid w:val="001A14F0"/>
    <w:rsid w:val="001A6547"/>
    <w:rsid w:val="001B31ED"/>
    <w:rsid w:val="001C100F"/>
    <w:rsid w:val="001C47DB"/>
    <w:rsid w:val="001D1FAE"/>
    <w:rsid w:val="001E177B"/>
    <w:rsid w:val="001E2DB9"/>
    <w:rsid w:val="001F161F"/>
    <w:rsid w:val="001F3C31"/>
    <w:rsid w:val="00213EAA"/>
    <w:rsid w:val="00216861"/>
    <w:rsid w:val="00231A56"/>
    <w:rsid w:val="002326DA"/>
    <w:rsid w:val="00250F23"/>
    <w:rsid w:val="00254BDD"/>
    <w:rsid w:val="0026353E"/>
    <w:rsid w:val="0027273B"/>
    <w:rsid w:val="00277208"/>
    <w:rsid w:val="00285AB7"/>
    <w:rsid w:val="00286D9D"/>
    <w:rsid w:val="0029133D"/>
    <w:rsid w:val="002A38B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31D9"/>
    <w:rsid w:val="00325E8B"/>
    <w:rsid w:val="003261D2"/>
    <w:rsid w:val="00334B99"/>
    <w:rsid w:val="003419D7"/>
    <w:rsid w:val="00342FFA"/>
    <w:rsid w:val="003440C9"/>
    <w:rsid w:val="003461AB"/>
    <w:rsid w:val="00346BC7"/>
    <w:rsid w:val="003472A1"/>
    <w:rsid w:val="00356FF7"/>
    <w:rsid w:val="00367CCE"/>
    <w:rsid w:val="0038113E"/>
    <w:rsid w:val="00384C07"/>
    <w:rsid w:val="00387F13"/>
    <w:rsid w:val="00396C13"/>
    <w:rsid w:val="003A0445"/>
    <w:rsid w:val="003A1CA2"/>
    <w:rsid w:val="003A3C92"/>
    <w:rsid w:val="003A4CA4"/>
    <w:rsid w:val="003B271A"/>
    <w:rsid w:val="003B4F71"/>
    <w:rsid w:val="003C05D7"/>
    <w:rsid w:val="003D234E"/>
    <w:rsid w:val="003D799B"/>
    <w:rsid w:val="003E0CC2"/>
    <w:rsid w:val="003F39AF"/>
    <w:rsid w:val="003F3A33"/>
    <w:rsid w:val="003F7E77"/>
    <w:rsid w:val="00400ECC"/>
    <w:rsid w:val="00402288"/>
    <w:rsid w:val="00404649"/>
    <w:rsid w:val="004120BE"/>
    <w:rsid w:val="004122AA"/>
    <w:rsid w:val="00412BF4"/>
    <w:rsid w:val="00414430"/>
    <w:rsid w:val="00421FDE"/>
    <w:rsid w:val="004259EE"/>
    <w:rsid w:val="0043497E"/>
    <w:rsid w:val="00437637"/>
    <w:rsid w:val="004452F2"/>
    <w:rsid w:val="00450858"/>
    <w:rsid w:val="00460E19"/>
    <w:rsid w:val="0046113A"/>
    <w:rsid w:val="00467E8E"/>
    <w:rsid w:val="0047586F"/>
    <w:rsid w:val="00481411"/>
    <w:rsid w:val="00482C70"/>
    <w:rsid w:val="0048382D"/>
    <w:rsid w:val="00497C44"/>
    <w:rsid w:val="004C003D"/>
    <w:rsid w:val="004C29E5"/>
    <w:rsid w:val="004C4161"/>
    <w:rsid w:val="004D0809"/>
    <w:rsid w:val="004D1EF2"/>
    <w:rsid w:val="004D2653"/>
    <w:rsid w:val="004D49ED"/>
    <w:rsid w:val="004E536B"/>
    <w:rsid w:val="004E56B9"/>
    <w:rsid w:val="004F3381"/>
    <w:rsid w:val="004F35A5"/>
    <w:rsid w:val="00502A78"/>
    <w:rsid w:val="005214D4"/>
    <w:rsid w:val="00525E97"/>
    <w:rsid w:val="00535645"/>
    <w:rsid w:val="0053698C"/>
    <w:rsid w:val="005407A1"/>
    <w:rsid w:val="005475C8"/>
    <w:rsid w:val="005516FA"/>
    <w:rsid w:val="005613E8"/>
    <w:rsid w:val="005668A0"/>
    <w:rsid w:val="00566D8D"/>
    <w:rsid w:val="0057344F"/>
    <w:rsid w:val="00581EC9"/>
    <w:rsid w:val="00584145"/>
    <w:rsid w:val="0058456D"/>
    <w:rsid w:val="00590059"/>
    <w:rsid w:val="005A4D53"/>
    <w:rsid w:val="005B1B2A"/>
    <w:rsid w:val="005B5DB5"/>
    <w:rsid w:val="005C04C8"/>
    <w:rsid w:val="005C0ACB"/>
    <w:rsid w:val="005C60B1"/>
    <w:rsid w:val="005C6333"/>
    <w:rsid w:val="005D0B87"/>
    <w:rsid w:val="005E1E7D"/>
    <w:rsid w:val="005F0FF6"/>
    <w:rsid w:val="005F37D2"/>
    <w:rsid w:val="005F3C23"/>
    <w:rsid w:val="00607018"/>
    <w:rsid w:val="00607C9A"/>
    <w:rsid w:val="00611545"/>
    <w:rsid w:val="0061498B"/>
    <w:rsid w:val="006214BA"/>
    <w:rsid w:val="0064117C"/>
    <w:rsid w:val="00642561"/>
    <w:rsid w:val="00647AF5"/>
    <w:rsid w:val="00660E87"/>
    <w:rsid w:val="00661844"/>
    <w:rsid w:val="006759C9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0EF7"/>
    <w:rsid w:val="006F3EB8"/>
    <w:rsid w:val="006F52DC"/>
    <w:rsid w:val="00704DD8"/>
    <w:rsid w:val="007079C8"/>
    <w:rsid w:val="0071580A"/>
    <w:rsid w:val="007200AD"/>
    <w:rsid w:val="00730735"/>
    <w:rsid w:val="00755A40"/>
    <w:rsid w:val="00764E7B"/>
    <w:rsid w:val="00767B4E"/>
    <w:rsid w:val="00771EB4"/>
    <w:rsid w:val="00775C6A"/>
    <w:rsid w:val="00776C21"/>
    <w:rsid w:val="00784073"/>
    <w:rsid w:val="00785CE1"/>
    <w:rsid w:val="00790B8C"/>
    <w:rsid w:val="00790FB6"/>
    <w:rsid w:val="00797470"/>
    <w:rsid w:val="007A49F5"/>
    <w:rsid w:val="007B2F61"/>
    <w:rsid w:val="007B413A"/>
    <w:rsid w:val="007C0EFC"/>
    <w:rsid w:val="007C0FF1"/>
    <w:rsid w:val="007C1D70"/>
    <w:rsid w:val="007C4F57"/>
    <w:rsid w:val="007C7F49"/>
    <w:rsid w:val="007D7773"/>
    <w:rsid w:val="007E5BCD"/>
    <w:rsid w:val="007E5EBB"/>
    <w:rsid w:val="007F5F76"/>
    <w:rsid w:val="007F6CE5"/>
    <w:rsid w:val="00802BB8"/>
    <w:rsid w:val="00802CD5"/>
    <w:rsid w:val="008048DA"/>
    <w:rsid w:val="0081471A"/>
    <w:rsid w:val="00822AC8"/>
    <w:rsid w:val="00827253"/>
    <w:rsid w:val="00835605"/>
    <w:rsid w:val="00847096"/>
    <w:rsid w:val="00847872"/>
    <w:rsid w:val="008533B1"/>
    <w:rsid w:val="00862E38"/>
    <w:rsid w:val="0087049B"/>
    <w:rsid w:val="00871F6B"/>
    <w:rsid w:val="008734A2"/>
    <w:rsid w:val="008850E0"/>
    <w:rsid w:val="00892D87"/>
    <w:rsid w:val="008A11B2"/>
    <w:rsid w:val="008A1802"/>
    <w:rsid w:val="008B18B2"/>
    <w:rsid w:val="008B3F02"/>
    <w:rsid w:val="008C403B"/>
    <w:rsid w:val="008D143D"/>
    <w:rsid w:val="008D4936"/>
    <w:rsid w:val="008E3B02"/>
    <w:rsid w:val="008E4288"/>
    <w:rsid w:val="008E614A"/>
    <w:rsid w:val="008E69B2"/>
    <w:rsid w:val="008F45D9"/>
    <w:rsid w:val="008F4BF1"/>
    <w:rsid w:val="008F5C82"/>
    <w:rsid w:val="00904775"/>
    <w:rsid w:val="009057C8"/>
    <w:rsid w:val="009128CD"/>
    <w:rsid w:val="0091517D"/>
    <w:rsid w:val="009176FB"/>
    <w:rsid w:val="00920CEF"/>
    <w:rsid w:val="0092595E"/>
    <w:rsid w:val="009339A3"/>
    <w:rsid w:val="009370B8"/>
    <w:rsid w:val="00947107"/>
    <w:rsid w:val="00987FBD"/>
    <w:rsid w:val="009A3B89"/>
    <w:rsid w:val="009A4428"/>
    <w:rsid w:val="009A534F"/>
    <w:rsid w:val="009A568E"/>
    <w:rsid w:val="009A7061"/>
    <w:rsid w:val="009B0885"/>
    <w:rsid w:val="009B1A60"/>
    <w:rsid w:val="009B3DCE"/>
    <w:rsid w:val="009B7D11"/>
    <w:rsid w:val="009C2D82"/>
    <w:rsid w:val="009C6FE2"/>
    <w:rsid w:val="009D17AD"/>
    <w:rsid w:val="009E4786"/>
    <w:rsid w:val="009F01B7"/>
    <w:rsid w:val="009F3E7E"/>
    <w:rsid w:val="009F42E5"/>
    <w:rsid w:val="009F6535"/>
    <w:rsid w:val="00A00B05"/>
    <w:rsid w:val="00A07845"/>
    <w:rsid w:val="00A07B28"/>
    <w:rsid w:val="00A14B25"/>
    <w:rsid w:val="00A21EA9"/>
    <w:rsid w:val="00A228D8"/>
    <w:rsid w:val="00A242BA"/>
    <w:rsid w:val="00A33D3E"/>
    <w:rsid w:val="00A356EE"/>
    <w:rsid w:val="00A42778"/>
    <w:rsid w:val="00A45AA5"/>
    <w:rsid w:val="00A45C35"/>
    <w:rsid w:val="00A52BBE"/>
    <w:rsid w:val="00A57AA8"/>
    <w:rsid w:val="00A627F9"/>
    <w:rsid w:val="00A65105"/>
    <w:rsid w:val="00A71942"/>
    <w:rsid w:val="00A72AAF"/>
    <w:rsid w:val="00A768FE"/>
    <w:rsid w:val="00A81020"/>
    <w:rsid w:val="00A81205"/>
    <w:rsid w:val="00A961FC"/>
    <w:rsid w:val="00A9626F"/>
    <w:rsid w:val="00A96CAC"/>
    <w:rsid w:val="00A97129"/>
    <w:rsid w:val="00AA3772"/>
    <w:rsid w:val="00AC7895"/>
    <w:rsid w:val="00AE3260"/>
    <w:rsid w:val="00AE4747"/>
    <w:rsid w:val="00AE7036"/>
    <w:rsid w:val="00B025ED"/>
    <w:rsid w:val="00B123CA"/>
    <w:rsid w:val="00B13659"/>
    <w:rsid w:val="00B13885"/>
    <w:rsid w:val="00B2148D"/>
    <w:rsid w:val="00B21BD9"/>
    <w:rsid w:val="00B222C7"/>
    <w:rsid w:val="00B23A0B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B4508"/>
    <w:rsid w:val="00BC3DD1"/>
    <w:rsid w:val="00BC3F78"/>
    <w:rsid w:val="00BE29CC"/>
    <w:rsid w:val="00BE4217"/>
    <w:rsid w:val="00BE766C"/>
    <w:rsid w:val="00BF7246"/>
    <w:rsid w:val="00BF7748"/>
    <w:rsid w:val="00C03AED"/>
    <w:rsid w:val="00C106CA"/>
    <w:rsid w:val="00C16CEF"/>
    <w:rsid w:val="00C21A7F"/>
    <w:rsid w:val="00C2787B"/>
    <w:rsid w:val="00C306AA"/>
    <w:rsid w:val="00C3422D"/>
    <w:rsid w:val="00C3706E"/>
    <w:rsid w:val="00C420D7"/>
    <w:rsid w:val="00C53CEC"/>
    <w:rsid w:val="00C552B1"/>
    <w:rsid w:val="00C562ED"/>
    <w:rsid w:val="00C6667C"/>
    <w:rsid w:val="00C80649"/>
    <w:rsid w:val="00C86AF1"/>
    <w:rsid w:val="00C92E07"/>
    <w:rsid w:val="00CA0F89"/>
    <w:rsid w:val="00CA1113"/>
    <w:rsid w:val="00CB035B"/>
    <w:rsid w:val="00CB16E8"/>
    <w:rsid w:val="00CB478F"/>
    <w:rsid w:val="00CB5EDF"/>
    <w:rsid w:val="00CE5C4D"/>
    <w:rsid w:val="00CE78BA"/>
    <w:rsid w:val="00CF10B4"/>
    <w:rsid w:val="00CF203B"/>
    <w:rsid w:val="00CF3684"/>
    <w:rsid w:val="00CF4B46"/>
    <w:rsid w:val="00D006D9"/>
    <w:rsid w:val="00D03530"/>
    <w:rsid w:val="00D070AD"/>
    <w:rsid w:val="00D1022D"/>
    <w:rsid w:val="00D21D98"/>
    <w:rsid w:val="00D249F3"/>
    <w:rsid w:val="00D25231"/>
    <w:rsid w:val="00D33B2E"/>
    <w:rsid w:val="00D43131"/>
    <w:rsid w:val="00D628ED"/>
    <w:rsid w:val="00D728D1"/>
    <w:rsid w:val="00D802D7"/>
    <w:rsid w:val="00D8179D"/>
    <w:rsid w:val="00D840B7"/>
    <w:rsid w:val="00D86395"/>
    <w:rsid w:val="00D92E3B"/>
    <w:rsid w:val="00DA4E8D"/>
    <w:rsid w:val="00DB209F"/>
    <w:rsid w:val="00DB3045"/>
    <w:rsid w:val="00DC2F8B"/>
    <w:rsid w:val="00DC7CC6"/>
    <w:rsid w:val="00DC7E68"/>
    <w:rsid w:val="00DD10C3"/>
    <w:rsid w:val="00DE5C18"/>
    <w:rsid w:val="00DF16A6"/>
    <w:rsid w:val="00E054CD"/>
    <w:rsid w:val="00E0722A"/>
    <w:rsid w:val="00E10247"/>
    <w:rsid w:val="00E10589"/>
    <w:rsid w:val="00E130CF"/>
    <w:rsid w:val="00E162DE"/>
    <w:rsid w:val="00E20B92"/>
    <w:rsid w:val="00E23208"/>
    <w:rsid w:val="00E26C81"/>
    <w:rsid w:val="00E30C13"/>
    <w:rsid w:val="00E32DC3"/>
    <w:rsid w:val="00E335F8"/>
    <w:rsid w:val="00E37814"/>
    <w:rsid w:val="00E41F3E"/>
    <w:rsid w:val="00E44FF3"/>
    <w:rsid w:val="00E66369"/>
    <w:rsid w:val="00E66B7F"/>
    <w:rsid w:val="00E70F72"/>
    <w:rsid w:val="00E74B65"/>
    <w:rsid w:val="00E83A53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EE16CF"/>
    <w:rsid w:val="00F009BE"/>
    <w:rsid w:val="00F0297F"/>
    <w:rsid w:val="00F05BDA"/>
    <w:rsid w:val="00F1209B"/>
    <w:rsid w:val="00F155FD"/>
    <w:rsid w:val="00F20488"/>
    <w:rsid w:val="00F22798"/>
    <w:rsid w:val="00F306C9"/>
    <w:rsid w:val="00F325A4"/>
    <w:rsid w:val="00F33549"/>
    <w:rsid w:val="00F37443"/>
    <w:rsid w:val="00F415D3"/>
    <w:rsid w:val="00F42A45"/>
    <w:rsid w:val="00F44305"/>
    <w:rsid w:val="00F447EB"/>
    <w:rsid w:val="00F45ACC"/>
    <w:rsid w:val="00F537C3"/>
    <w:rsid w:val="00F61B1A"/>
    <w:rsid w:val="00F62454"/>
    <w:rsid w:val="00F642FA"/>
    <w:rsid w:val="00F67043"/>
    <w:rsid w:val="00F741AA"/>
    <w:rsid w:val="00F82583"/>
    <w:rsid w:val="00F876A8"/>
    <w:rsid w:val="00FA0138"/>
    <w:rsid w:val="00FA02F3"/>
    <w:rsid w:val="00FA727A"/>
    <w:rsid w:val="00FB1235"/>
    <w:rsid w:val="00FB37CE"/>
    <w:rsid w:val="00FC220C"/>
    <w:rsid w:val="00FC2B40"/>
    <w:rsid w:val="00FC568C"/>
    <w:rsid w:val="00FC687E"/>
    <w:rsid w:val="00FC7C1D"/>
    <w:rsid w:val="00FD6393"/>
    <w:rsid w:val="00FD72EC"/>
    <w:rsid w:val="00FE583C"/>
    <w:rsid w:val="00FE5C09"/>
    <w:rsid w:val="00FE6D82"/>
    <w:rsid w:val="00FF083E"/>
    <w:rsid w:val="00FF52B8"/>
    <w:rsid w:val="00FF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5:docId w15:val="{C975BCEE-0D70-4DDF-A8A4-603DA27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D2140"/>
    <w:pPr>
      <w:keepNext/>
      <w:spacing w:before="240" w:after="60"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0D2140"/>
    <w:rPr>
      <w:rFonts w:ascii="Calibri" w:hAnsi="Calibri" w:cs="Arial"/>
      <w:bCs/>
      <w:iCs/>
      <w:sz w:val="24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684</TotalTime>
  <Pages>3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4126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Minesweeper 3 Team</dc:subject>
  <dc:creator>Plamen Stanev</dc:creator>
  <cp:keywords/>
  <cp:lastModifiedBy>Athila</cp:lastModifiedBy>
  <cp:revision>126</cp:revision>
  <dcterms:created xsi:type="dcterms:W3CDTF">2013-04-19T18:14:00Z</dcterms:created>
  <dcterms:modified xsi:type="dcterms:W3CDTF">2014-07-15T16:21:00Z</dcterms:modified>
</cp:coreProperties>
</file>